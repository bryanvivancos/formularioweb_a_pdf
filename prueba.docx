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29BA" w14:textId="77777777" w:rsidR="00595A29" w:rsidRDefault="00000000" w:rsidP="00EA0BBF">
      <w:pPr>
        <w:pStyle w:val="Ttulo"/>
      </w:pPr>
      <w:sdt>
        <w:sdtPr>
          <w:id w:val="-1260975073"/>
          <w:placeholder>
            <w:docPart w:val="FC71003192BE45A598A491923C23349E"/>
          </w:placeholder>
          <w:temporary/>
          <w:showingPlcHdr/>
          <w15:appearance w15:val="hidden"/>
        </w:sdtPr>
        <w:sdtContent>
          <w:r w:rsidR="00812C84" w:rsidRPr="00EA0BBF">
            <w:rPr>
              <w:lang w:bidi="es-ES"/>
            </w:rPr>
            <w:t>memorando</w:t>
          </w:r>
        </w:sdtContent>
      </w:sdt>
      <w:r w:rsidR="00EA0BBF">
        <w:rPr>
          <w:lang w:bidi="es-ES"/>
        </w:rPr>
        <w:t xml:space="preserve"> </w:t>
      </w:r>
    </w:p>
    <w:p w14:paraId="2C897281" w14:textId="77777777" w:rsidR="00EA0BBF" w:rsidRDefault="00EA0BBF" w:rsidP="00EA0BBF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76FD52D" wp14:editId="64DEE9A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4800" cy="9309100"/>
                <wp:effectExtent l="0" t="0" r="0" b="6350"/>
                <wp:wrapNone/>
                <wp:docPr id="1001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309100"/>
                          <a:chOff x="0" y="-250510"/>
                          <a:chExt cx="7502948" cy="787813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5240" y="-250510"/>
                            <a:ext cx="7487708" cy="787813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10910"/>
                            <a:ext cx="72985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B3D2" id="Grupo 2" o:spid="_x0000_s1026" alt="&quot;&quot;" style="position:absolute;margin-left:0;margin-top:0;width:624pt;height:733pt;z-index:-251653120;mso-position-horizontal:left;mso-position-horizontal-relative:page;mso-position-vertical:bottom;mso-position-vertical-relative:page;mso-width-relative:margin;mso-height-relative:margin" coordorigin=",-2505" coordsize="75029,7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EigMAAH0JAAAOAAAAZHJzL2Uyb0RvYy54bWy8VttO2zAYvp+0d7B8DzmQrm1EQKgbaBJj&#10;aGzatXGcNpJje7ZLyt5mz7IX2/87h9LCEGLSbhIf/pM//9+XHJ9uGknuhHW1VgVNDmNKhOK6rNWy&#10;oN++nh/MKHGeqZJJrURB74Wjpydv3xy3JhepXmlZCksgiHJ5awq68t7kUeT4SjTMHWojFGxW2jbM&#10;w9Quo9KyFqI3Mkrj+F3Ualsaq7lwDlbfd5v0JMSvKsH956pywhNZUKjNh6cNz1t8RifHLF9aZlY1&#10;78tgr6iiYbWCpGOo98wzsrb1o1BNza12uvKHXDeRrqqai3AGOE0S753mwuq1CWdZ5u3SjDABtHs4&#10;vTosv7q7sObGXFtAojVLwCLM8Cybyjb4hirJJkB2P0ImNp5wWJzO02wWA7Ic9uZH8TyBSQCVrwD5&#10;rd9BOoknybj3YfCfxOk8gyZB/+lsOkuOEvSPhvTRTlGtgTZxWyTcvyFxs2JGBIBdDkhcW1KX0MWU&#10;KNZAs36B9vn9Sy3XUpNQFaYHuxEulztA7gmskkmaAShwpp1zj6hls+k0fubULDfW+QuhG4KDgloo&#10;JTQYu7t0vgNoMMH8Tsu6PK+lDBNkj1hIS+4Y9D3jXCifBne5bj7pslsH/gyXBct4W8EcrrNbhjsI&#10;PMRI4UZ2kkiFqZTGpF09uALXNYASRv5eCrST6ouoAF1oma6QMfLDGpNQo1uxUnTLk7/WEgJi5Ary&#10;j7H7AE+df2ir3h5dRRCI0Tnusj/nPHqEzFr50bmplbZPBZB+zNzZDyB10CBKt7q8h96zupMnZ/h5&#10;Dbd+yZy/Zhb0CFoJNNZ/hkcldVtQ3Y8oWWn786l1tAdywC4lLehbQd2PNbOCEvlRAW3mSYYd6sMk&#10;m0xTmNiHO7cPd9S6WWhoJaAGVBeGaO/lMKysbr6DFJ9hVthiikPugnJvh8nCd7oLYs7F2VkwAxE0&#10;zF+qG8MxOKKKXf11851Z07e+B9Zc6YGqLN9jQGeLnkqfrb2u6kCPLa493iAbqHD/QT+yQT8W8Mnj&#10;XsPN4otkKGxYAUjIQvWKO7Bl0Ls9uU2zBDW1k9RRPtL5bJLBXaBohr1RLh8Jh6wVKtwj2FBbcLmj&#10;8Q6z96h5u3wsHVMkZq/To/m+RkBRL5SEZ2gbQAuRgGpY8A7fn6Hs4Pgqvg/Or+C737yQ7yiafT+G&#10;UfjGBwz7/xH8iXg4D1bbv6aTPwAAAP//AwBQSwMEFAAGAAgAAAAhAMNuybbdAAAABwEAAA8AAABk&#10;cnMvZG93bnJldi54bWxMj0FLw0AQhe+C/2EZwZvdpNZQYjalFPVUBFtBvE2TaRKanQ3ZbZL+e6de&#10;9DLM4w1vvpetJtuqgXrfODYQzyJQxIUrG64MfO5fH5agfEAusXVMBi7kYZXf3mSYlm7kDxp2oVIS&#10;wj5FA3UIXaq1L2qy6GeuIxbv6HqLQWRf6bLHUcJtq+dRlGiLDcuHGjva1FScdmdr4G3Ecf0Yvwzb&#10;03Fz+d4/vX9tYzLm/m5aP4MKNIW/Y7jiCzrkwnRwZy69ag1IkfA7r958sRR9kG2RJBHoPNP/+fMf&#10;AAAA//8DAFBLAQItABQABgAIAAAAIQC2gziS/gAAAOEBAAATAAAAAAAAAAAAAAAAAAAAAABbQ29u&#10;dGVudF9UeXBlc10ueG1sUEsBAi0AFAAGAAgAAAAhADj9If/WAAAAlAEAAAsAAAAAAAAAAAAAAAAA&#10;LwEAAF9yZWxzLy5yZWxzUEsBAi0AFAAGAAgAAAAhAGu/7USKAwAAfQkAAA4AAAAAAAAAAAAAAAAA&#10;LgIAAGRycy9lMm9Eb2MueG1sUEsBAi0AFAAGAAgAAAAhAMNuybbdAAAABwEAAA8AAAAAAAAAAAAA&#10;AAAA5AUAAGRycy9kb3ducmV2LnhtbFBLBQYAAAAABAAEAPMAAADuBgAAAAA=&#10;">
                <v:rect id="Rectángulo 1" o:spid="_x0000_s1027" style="position:absolute;left:152;top:-2505;width:74877;height:7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Conector recto 4" o:spid="_x0000_s1028" style="position:absolute;visibility:visible;mso-wrap-style:square" from="0,24109" to="72985,2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tiene el nombre de la empresa y la segunda tabla tiene información de memorando"/>
      </w:tblPr>
      <w:tblGrid>
        <w:gridCol w:w="8306"/>
      </w:tblGrid>
      <w:tr w:rsidR="00595A29" w14:paraId="37FE0E63" w14:textId="77777777" w:rsidTr="00500513">
        <w:trPr>
          <w:trHeight w:val="1134"/>
        </w:trPr>
        <w:tc>
          <w:tcPr>
            <w:tcW w:w="8640" w:type="dxa"/>
          </w:tcPr>
          <w:p w14:paraId="2FFA7F9A" w14:textId="77777777" w:rsidR="00595A29" w:rsidRPr="00812C84" w:rsidRDefault="00000000" w:rsidP="00500513">
            <w:pPr>
              <w:pStyle w:val="Encabezado"/>
            </w:pPr>
            <w:sdt>
              <w:sdtPr>
                <w:id w:val="183950447"/>
                <w:placeholder>
                  <w:docPart w:val="C53E2799DBFB484A84EBC5E8A4C2852D"/>
                </w:placeholder>
                <w:temporary/>
                <w:showingPlcHdr/>
                <w15:appearance w15:val="hidden"/>
              </w:sdtPr>
              <w:sdtContent>
                <w:r w:rsidR="00812C84" w:rsidRPr="00500513">
                  <w:rPr>
                    <w:lang w:bidi="es-ES"/>
                  </w:rPr>
                  <w:t>Nombre de la empresa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 y la segunda tabla tiene información de memorando"/>
      </w:tblPr>
      <w:tblGrid>
        <w:gridCol w:w="2288"/>
        <w:gridCol w:w="6018"/>
      </w:tblGrid>
      <w:tr w:rsidR="002715D2" w14:paraId="4361910A" w14:textId="77777777" w:rsidTr="00AF0A32">
        <w:trPr>
          <w:trHeight w:val="32"/>
        </w:trPr>
        <w:tc>
          <w:tcPr>
            <w:tcW w:w="2323" w:type="dxa"/>
          </w:tcPr>
          <w:p w14:paraId="287AC4D5" w14:textId="77777777" w:rsidR="00595A29" w:rsidRPr="00EA0BBF" w:rsidRDefault="00000000" w:rsidP="00EA0BBF">
            <w:pPr>
              <w:pStyle w:val="Ttulo1"/>
            </w:pPr>
            <w:sdt>
              <w:sdtPr>
                <w:id w:val="-1849470194"/>
                <w:placeholder>
                  <w:docPart w:val="90F19048AF36482380BC9442C4DC1EA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rStyle w:val="Ttulo1Car"/>
                    <w:b/>
                    <w:lang w:bidi="es-ES"/>
                  </w:rPr>
                  <w:t>Para: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</w:tcPr>
          <w:p w14:paraId="08DDE331" w14:textId="7A1762BE" w:rsidR="00595A29" w:rsidRPr="00EA0BBF" w:rsidRDefault="00000000" w:rsidP="00EA0BBF">
            <w:sdt>
              <w:sdtPr>
                <w:id w:val="422996814"/>
                <w:placeholder>
                  <w:docPart w:val="D7D313500EC748C6AC20C80415BD0FAC"/>
                </w:placeholder>
                <w15:appearance w15:val="hidden"/>
              </w:sdtPr>
              <w:sdtContent>
                <w:r w:rsidR="00FA2677">
                  <w:t xml:space="preserve">Bryan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131AF6EF" w14:textId="77777777" w:rsidTr="00AF0A32">
        <w:trPr>
          <w:trHeight w:val="37"/>
        </w:trPr>
        <w:tc>
          <w:tcPr>
            <w:tcW w:w="2323" w:type="dxa"/>
          </w:tcPr>
          <w:p w14:paraId="1105F5FE" w14:textId="77777777" w:rsidR="00595A29" w:rsidRPr="00EA0BBF" w:rsidRDefault="00000000" w:rsidP="00EA0BBF">
            <w:pPr>
              <w:pStyle w:val="Ttulo1"/>
            </w:pPr>
            <w:sdt>
              <w:sdtPr>
                <w:id w:val="1202138601"/>
                <w:placeholder>
                  <w:docPart w:val="DF36A5D5B98944E0A93F47E377FE32B1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De: </w:t>
                </w:r>
              </w:sdtContent>
            </w:sdt>
          </w:p>
        </w:tc>
        <w:tc>
          <w:tcPr>
            <w:tcW w:w="6317" w:type="dxa"/>
          </w:tcPr>
          <w:p w14:paraId="2CBABE15" w14:textId="18770C08" w:rsidR="00595A29" w:rsidRPr="00EA0BBF" w:rsidRDefault="00000000" w:rsidP="00EA0BBF">
            <w:sdt>
              <w:sdtPr>
                <w:id w:val="881827689"/>
                <w:placeholder>
                  <w:docPart w:val="D9A42491CFAD4797B2F484F6E69B925C"/>
                </w:placeholder>
                <w15:appearance w15:val="hidden"/>
              </w:sdtPr>
              <w:sdtContent>
                <w:r w:rsidR="00FA2677">
                  <w:t xml:space="preserve">Bryan J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40D4F9B" w14:textId="77777777" w:rsidTr="00AF0A32">
        <w:trPr>
          <w:trHeight w:val="37"/>
        </w:trPr>
        <w:tc>
          <w:tcPr>
            <w:tcW w:w="2323" w:type="dxa"/>
          </w:tcPr>
          <w:p w14:paraId="0C7FF75C" w14:textId="77777777" w:rsidR="00595A29" w:rsidRPr="00EA0BBF" w:rsidRDefault="00000000" w:rsidP="00EA0BBF">
            <w:pPr>
              <w:pStyle w:val="Ttulo1"/>
            </w:pPr>
            <w:sdt>
              <w:sdtPr>
                <w:id w:val="378521910"/>
                <w:placeholder>
                  <w:docPart w:val="2DC3A77113FF4FBBB54FB24226B0854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441314E" w14:textId="7D2228D8" w:rsidR="00595A29" w:rsidRPr="00EA0BBF" w:rsidRDefault="00000000" w:rsidP="00EA0BBF">
            <w:sdt>
              <w:sdtPr>
                <w:id w:val="1662349221"/>
                <w:placeholder>
                  <w:docPart w:val="2502FC5331F8465D87ED53C74728DA9A"/>
                </w:placeholder>
                <w15:appearance w15:val="hidden"/>
              </w:sdtPr>
              <w:sdtContent>
                <w:r w:rsidR="00FA2677">
                  <w:t xml:space="preserve">BJ, JB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2F8952DF" w14:textId="77777777" w:rsidTr="00500513">
        <w:trPr>
          <w:trHeight w:val="102"/>
        </w:trPr>
        <w:tc>
          <w:tcPr>
            <w:tcW w:w="2323" w:type="dxa"/>
          </w:tcPr>
          <w:p w14:paraId="3DB3D815" w14:textId="77777777" w:rsidR="00595A29" w:rsidRPr="00EA0BBF" w:rsidRDefault="00000000" w:rsidP="00EA0BBF">
            <w:pPr>
              <w:pStyle w:val="Ttulo1"/>
            </w:pPr>
            <w:sdt>
              <w:sdtPr>
                <w:id w:val="656889604"/>
                <w:placeholder>
                  <w:docPart w:val="7D60E6D04F9A4CDD8753EDC9C3B2F88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6317" w:type="dxa"/>
          </w:tcPr>
          <w:p w14:paraId="37757153" w14:textId="0A1CDC78" w:rsidR="00595A29" w:rsidRPr="00EA0BBF" w:rsidRDefault="00000000" w:rsidP="00EA0BBF">
            <w:sdt>
              <w:sdtPr>
                <w:id w:val="-1206485960"/>
                <w:placeholder>
                  <w:docPart w:val="4997A35781AE464799440AD2D3F3EB28"/>
                </w:placeholder>
                <w15:appearance w15:val="hidden"/>
              </w:sdtPr>
              <w:sdtContent>
                <w:r w:rsidR="00FC71AB">
                  <w:t xml:space="preserve">17/08/2024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5C72368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23D070F" w14:textId="77777777" w:rsidR="00595A29" w:rsidRPr="00EA0BBF" w:rsidRDefault="00000000" w:rsidP="00EA0BBF">
            <w:pPr>
              <w:pStyle w:val="Ttulo1"/>
            </w:pPr>
            <w:sdt>
              <w:sdtPr>
                <w:id w:val="-2000876693"/>
                <w:placeholder>
                  <w:docPart w:val="8F86B20F41044460880C3CBE7ECC5E8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3A44A051" w14:textId="6B323DBB" w:rsidR="00595A29" w:rsidRPr="00EA0BBF" w:rsidRDefault="00000000" w:rsidP="00EA0BBF">
            <w:sdt>
              <w:sdtPr>
                <w:id w:val="-1380383394"/>
                <w:placeholder>
                  <w:docPart w:val="7CAD392F9A6F4FFFB7F7EC164B4DD1E9"/>
                </w:placeholder>
                <w15:appearance w15:val="hidden"/>
              </w:sdtPr>
              <w:sdtContent>
                <w:r w:rsidR="00FA2677">
                  <w:t xml:space="preserve"> Bienvenida 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0F6B9EA2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73A640C4" w14:textId="77777777" w:rsidR="00595A29" w:rsidRDefault="00000000" w:rsidP="00EA0BBF">
            <w:pPr>
              <w:pStyle w:val="Encabezado"/>
            </w:pPr>
            <w:sdt>
              <w:sdtPr>
                <w:id w:val="-973595482"/>
                <w:placeholder>
                  <w:docPart w:val="85AD49C7C467421C877D81EE4414E71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Comentarios: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14:paraId="4C0FA64C" w14:textId="19701B4B" w:rsidR="00595A29" w:rsidRDefault="00000000" w:rsidP="00EA0BBF">
            <w:sdt>
              <w:sdtPr>
                <w:id w:val="-1754573649"/>
                <w:placeholder>
                  <w:docPart w:val="C4EFF6139B6646E5A1B38564B64E6C2F"/>
                </w:placeholder>
                <w15:appearance w15:val="hidden"/>
              </w:sdtPr>
              <w:sdtContent>
                <w:r w:rsidR="00FA2677">
                  <w:t xml:space="preserve"> Este es un comentario 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p w14:paraId="2EB16B58" w14:textId="77777777" w:rsidR="00595A29" w:rsidRDefault="00595A29" w:rsidP="00AF0A32"/>
    <w:sectPr w:rsidR="00595A29" w:rsidSect="00233182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A682" w14:textId="77777777" w:rsidR="00164CF5" w:rsidRDefault="00164CF5">
      <w:pPr>
        <w:spacing w:after="0" w:line="240" w:lineRule="auto"/>
      </w:pPr>
      <w:r>
        <w:separator/>
      </w:r>
    </w:p>
  </w:endnote>
  <w:endnote w:type="continuationSeparator" w:id="0">
    <w:p w14:paraId="25C1842F" w14:textId="77777777" w:rsidR="00164CF5" w:rsidRDefault="0016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1B8D" w14:textId="77777777" w:rsidR="00595A29" w:rsidRDefault="00D77C4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EE1" w14:textId="77777777" w:rsidR="00164CF5" w:rsidRDefault="00164CF5">
      <w:pPr>
        <w:spacing w:after="0" w:line="240" w:lineRule="auto"/>
      </w:pPr>
      <w:r>
        <w:separator/>
      </w:r>
    </w:p>
  </w:footnote>
  <w:footnote w:type="continuationSeparator" w:id="0">
    <w:p w14:paraId="7EE35EB8" w14:textId="77777777" w:rsidR="00164CF5" w:rsidRDefault="0016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7"/>
    <w:rsid w:val="00064108"/>
    <w:rsid w:val="00103EE7"/>
    <w:rsid w:val="001319A3"/>
    <w:rsid w:val="0015482F"/>
    <w:rsid w:val="00161EDE"/>
    <w:rsid w:val="00164CF5"/>
    <w:rsid w:val="001D7999"/>
    <w:rsid w:val="00201891"/>
    <w:rsid w:val="00233182"/>
    <w:rsid w:val="002715D2"/>
    <w:rsid w:val="00283CA6"/>
    <w:rsid w:val="002B3301"/>
    <w:rsid w:val="00306307"/>
    <w:rsid w:val="003558D1"/>
    <w:rsid w:val="00390BCD"/>
    <w:rsid w:val="00394E0B"/>
    <w:rsid w:val="003B1924"/>
    <w:rsid w:val="003B4AAF"/>
    <w:rsid w:val="003D748C"/>
    <w:rsid w:val="004550D6"/>
    <w:rsid w:val="004C2E9D"/>
    <w:rsid w:val="004E5990"/>
    <w:rsid w:val="00500513"/>
    <w:rsid w:val="005659A3"/>
    <w:rsid w:val="00595A29"/>
    <w:rsid w:val="005C0DB1"/>
    <w:rsid w:val="005D7AC2"/>
    <w:rsid w:val="00637300"/>
    <w:rsid w:val="0065166E"/>
    <w:rsid w:val="00696B3E"/>
    <w:rsid w:val="006D69F0"/>
    <w:rsid w:val="00734A69"/>
    <w:rsid w:val="00751185"/>
    <w:rsid w:val="00795131"/>
    <w:rsid w:val="007B01AE"/>
    <w:rsid w:val="007B3B75"/>
    <w:rsid w:val="00812C84"/>
    <w:rsid w:val="0088570E"/>
    <w:rsid w:val="009575A2"/>
    <w:rsid w:val="00967DB9"/>
    <w:rsid w:val="009A256D"/>
    <w:rsid w:val="009F31BE"/>
    <w:rsid w:val="00AF0A32"/>
    <w:rsid w:val="00B01923"/>
    <w:rsid w:val="00B27457"/>
    <w:rsid w:val="00BD5624"/>
    <w:rsid w:val="00BE77EC"/>
    <w:rsid w:val="00C04519"/>
    <w:rsid w:val="00C41820"/>
    <w:rsid w:val="00C45FB9"/>
    <w:rsid w:val="00C63371"/>
    <w:rsid w:val="00CB4100"/>
    <w:rsid w:val="00CE4F23"/>
    <w:rsid w:val="00CE6EE9"/>
    <w:rsid w:val="00D23448"/>
    <w:rsid w:val="00D77C46"/>
    <w:rsid w:val="00EA0BBF"/>
    <w:rsid w:val="00EB645E"/>
    <w:rsid w:val="00EB67C7"/>
    <w:rsid w:val="00F55778"/>
    <w:rsid w:val="00FA2677"/>
    <w:rsid w:val="00FA2A75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70248"/>
  <w15:chartTrackingRefBased/>
  <w15:docId w15:val="{D3E80C25-6D25-4162-B35C-4911C2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A0BBF"/>
    <w:rPr>
      <w:b/>
      <w:color w:val="404040" w:themeColor="text1" w:themeTint="BF"/>
    </w:rPr>
  </w:style>
  <w:style w:type="table" w:styleId="Tablaconcuadrcula">
    <w:name w:val="Table Grid"/>
    <w:basedOn w:val="Tabla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  <w:rPr>
      <w:color w:val="000000" w:themeColor="text1"/>
      <w:sz w:val="18"/>
      <w:szCs w:val="18"/>
      <w:lang w:eastAsia="en-US"/>
    </w:rPr>
  </w:style>
  <w:style w:type="paragraph" w:styleId="Ttulo">
    <w:name w:val="Title"/>
    <w:basedOn w:val="Normal"/>
    <w:link w:val="TtuloCar"/>
    <w:uiPriority w:val="1"/>
    <w:unhideWhenUsed/>
    <w:qFormat/>
    <w:rsid w:val="005D7AC2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D7AC2"/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6D69F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D69F0"/>
    <w:rPr>
      <w:i/>
      <w:iCs/>
      <w:color w:val="F8F3E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03EE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03EE7"/>
  </w:style>
  <w:style w:type="paragraph" w:styleId="Revisi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RYAN\AppData\Local\Microsoft\Office\16.0\DTS\es-PE%7b3A80C55C-3CCF-4ACB-AA5D-FA54C88CB743%7d\%7b1C5DA935-DA32-442D-B5E9-CB88D00B424A%7dtf16392555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71003192BE45A598A491923C23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A2-B0C6-4D4A-8C71-640D2055DE0C}"/>
      </w:docPartPr>
      <w:docPartBody>
        <w:p w:rsidR="00D2647F" w:rsidRDefault="00000000">
          <w:pPr>
            <w:pStyle w:val="FC71003192BE45A598A491923C23349E"/>
          </w:pPr>
          <w:r w:rsidRPr="00EA0BBF">
            <w:rPr>
              <w:lang w:bidi="es-ES"/>
            </w:rPr>
            <w:t>memorando</w:t>
          </w:r>
        </w:p>
      </w:docPartBody>
    </w:docPart>
    <w:docPart>
      <w:docPartPr>
        <w:name w:val="C53E2799DBFB484A84EBC5E8A4C2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D447-51D2-4A6D-9494-61DDDC65FEAD}"/>
      </w:docPartPr>
      <w:docPartBody>
        <w:p w:rsidR="00D2647F" w:rsidRDefault="00000000">
          <w:pPr>
            <w:pStyle w:val="C53E2799DBFB484A84EBC5E8A4C2852D"/>
          </w:pPr>
          <w:r w:rsidRPr="00500513">
            <w:rPr>
              <w:lang w:bidi="es-ES"/>
            </w:rPr>
            <w:t>Nombre de la empresa</w:t>
          </w:r>
        </w:p>
      </w:docPartBody>
    </w:docPart>
    <w:docPart>
      <w:docPartPr>
        <w:name w:val="90F19048AF36482380BC9442C4DC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1C53-4B52-412E-A789-0BBD1F4BE802}"/>
      </w:docPartPr>
      <w:docPartBody>
        <w:p w:rsidR="00D2647F" w:rsidRDefault="00000000">
          <w:pPr>
            <w:pStyle w:val="90F19048AF36482380BC9442C4DC1EA0"/>
          </w:pPr>
          <w:r w:rsidRPr="00EA0BBF">
            <w:rPr>
              <w:rStyle w:val="Ttulo1Car"/>
              <w:lang w:bidi="es-ES"/>
            </w:rPr>
            <w:t>Para:</w:t>
          </w:r>
        </w:p>
      </w:docPartBody>
    </w:docPart>
    <w:docPart>
      <w:docPartPr>
        <w:name w:val="D7D313500EC748C6AC20C80415BD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BE6A-F2C2-4137-A6A5-225BA4914EE3}"/>
      </w:docPartPr>
      <w:docPartBody>
        <w:p w:rsidR="00D2647F" w:rsidRDefault="00000000">
          <w:pPr>
            <w:pStyle w:val="D7D313500EC748C6AC20C80415BD0FAC"/>
          </w:pPr>
          <w:r w:rsidRPr="00EA0BBF">
            <w:rPr>
              <w:lang w:bidi="es-ES"/>
            </w:rPr>
            <w:t>Mikaela Lee</w:t>
          </w:r>
        </w:p>
      </w:docPartBody>
    </w:docPart>
    <w:docPart>
      <w:docPartPr>
        <w:name w:val="DF36A5D5B98944E0A93F47E377FE3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30C-CC0C-4B16-9812-8500832AE6D7}"/>
      </w:docPartPr>
      <w:docPartBody>
        <w:p w:rsidR="00D2647F" w:rsidRDefault="00000000">
          <w:pPr>
            <w:pStyle w:val="DF36A5D5B98944E0A93F47E377FE32B1"/>
          </w:pPr>
          <w:r w:rsidRPr="00EA0BBF">
            <w:rPr>
              <w:lang w:bidi="es-ES"/>
            </w:rPr>
            <w:t xml:space="preserve">De: </w:t>
          </w:r>
        </w:p>
      </w:docPartBody>
    </w:docPart>
    <w:docPart>
      <w:docPartPr>
        <w:name w:val="D9A42491CFAD4797B2F484F6E69B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46DE-98DA-4278-A967-4810A48D145E}"/>
      </w:docPartPr>
      <w:docPartBody>
        <w:p w:rsidR="00D2647F" w:rsidRDefault="00000000">
          <w:pPr>
            <w:pStyle w:val="D9A42491CFAD4797B2F484F6E69B925C"/>
          </w:pPr>
          <w:r w:rsidRPr="00EA0BBF">
            <w:rPr>
              <w:lang w:bidi="es-ES"/>
            </w:rPr>
            <w:t>René Mariño</w:t>
          </w:r>
        </w:p>
      </w:docPartBody>
    </w:docPart>
    <w:docPart>
      <w:docPartPr>
        <w:name w:val="2DC3A77113FF4FBBB54FB24226B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437C-9351-4FF2-A1B9-C9B0D4C84D42}"/>
      </w:docPartPr>
      <w:docPartBody>
        <w:p w:rsidR="00D2647F" w:rsidRDefault="00000000">
          <w:pPr>
            <w:pStyle w:val="2DC3A77113FF4FBBB54FB24226B08549"/>
          </w:pPr>
          <w:r w:rsidRPr="00EA0BBF">
            <w:rPr>
              <w:lang w:bidi="es-ES"/>
            </w:rPr>
            <w:t xml:space="preserve">CC: </w:t>
          </w:r>
        </w:p>
      </w:docPartBody>
    </w:docPart>
    <w:docPart>
      <w:docPartPr>
        <w:name w:val="2502FC5331F8465D87ED53C74728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86AF-C4C9-4277-8B45-2794FED0F105}"/>
      </w:docPartPr>
      <w:docPartBody>
        <w:p w:rsidR="00D2647F" w:rsidRDefault="00000000">
          <w:pPr>
            <w:pStyle w:val="2502FC5331F8465D87ED53C74728DA9A"/>
          </w:pPr>
          <w:r w:rsidRPr="00EA0BBF">
            <w:rPr>
              <w:lang w:bidi="es-ES"/>
            </w:rPr>
            <w:t>Luca Udinesi, Gael Torres, Víctor Guardado</w:t>
          </w:r>
        </w:p>
      </w:docPartBody>
    </w:docPart>
    <w:docPart>
      <w:docPartPr>
        <w:name w:val="7D60E6D04F9A4CDD8753EDC9C3B2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CBE6-D7DF-43D5-9B16-78812001F2CD}"/>
      </w:docPartPr>
      <w:docPartBody>
        <w:p w:rsidR="00D2647F" w:rsidRDefault="00000000">
          <w:pPr>
            <w:pStyle w:val="7D60E6D04F9A4CDD8753EDC9C3B2F889"/>
          </w:pPr>
          <w:r w:rsidRPr="00EA0BBF">
            <w:rPr>
              <w:lang w:bidi="es-ES"/>
            </w:rPr>
            <w:t>Fecha:</w:t>
          </w:r>
        </w:p>
      </w:docPartBody>
    </w:docPart>
    <w:docPart>
      <w:docPartPr>
        <w:name w:val="4997A35781AE464799440AD2D3F3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ED39-7324-4383-AAC8-ED7B9F9CDC4E}"/>
      </w:docPartPr>
      <w:docPartBody>
        <w:p w:rsidR="00D2647F" w:rsidRDefault="00000000">
          <w:pPr>
            <w:pStyle w:val="4997A35781AE464799440AD2D3F3EB28"/>
          </w:pPr>
          <w:r w:rsidRPr="00EA0BBF">
            <w:rPr>
              <w:lang w:bidi="es-ES"/>
            </w:rPr>
            <w:t>9/1/23</w:t>
          </w:r>
        </w:p>
      </w:docPartBody>
    </w:docPart>
    <w:docPart>
      <w:docPartPr>
        <w:name w:val="8F86B20F41044460880C3CBE7ECC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B42D-FEDE-48C9-BE2F-EF101F1ADEBC}"/>
      </w:docPartPr>
      <w:docPartBody>
        <w:p w:rsidR="00D2647F" w:rsidRDefault="00000000">
          <w:pPr>
            <w:pStyle w:val="8F86B20F41044460880C3CBE7ECC5E80"/>
          </w:pPr>
          <w:r w:rsidRPr="00EA0BBF">
            <w:rPr>
              <w:lang w:bidi="es-ES"/>
            </w:rPr>
            <w:t>Re:</w:t>
          </w:r>
        </w:p>
      </w:docPartBody>
    </w:docPart>
    <w:docPart>
      <w:docPartPr>
        <w:name w:val="7CAD392F9A6F4FFFB7F7EC164B4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3567-9C41-4092-B1CB-494491CFB8D4}"/>
      </w:docPartPr>
      <w:docPartBody>
        <w:p w:rsidR="00D2647F" w:rsidRDefault="00000000">
          <w:pPr>
            <w:pStyle w:val="7CAD392F9A6F4FFFB7F7EC164B4DD1E9"/>
          </w:pPr>
          <w:r w:rsidRPr="00EA0BBF">
            <w:rPr>
              <w:lang w:bidi="es-ES"/>
            </w:rPr>
            <w:t>Le damos la bienvenida al nuevo miembro del equipo</w:t>
          </w:r>
        </w:p>
      </w:docPartBody>
    </w:docPart>
    <w:docPart>
      <w:docPartPr>
        <w:name w:val="85AD49C7C467421C877D81EE4414E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349B-CCFD-4560-8826-1D292F463733}"/>
      </w:docPartPr>
      <w:docPartBody>
        <w:p w:rsidR="00D2647F" w:rsidRDefault="00000000">
          <w:pPr>
            <w:pStyle w:val="85AD49C7C467421C877D81EE4414E710"/>
          </w:pPr>
          <w:r w:rsidRPr="00EA0BBF">
            <w:rPr>
              <w:lang w:bidi="es-ES"/>
            </w:rPr>
            <w:t>Comentarios:</w:t>
          </w:r>
        </w:p>
      </w:docPartBody>
    </w:docPart>
    <w:docPart>
      <w:docPartPr>
        <w:name w:val="C4EFF6139B6646E5A1B38564B64E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A7CD-68A0-41BE-8670-2A9DA6E17105}"/>
      </w:docPartPr>
      <w:docPartBody>
        <w:p w:rsidR="00D2647F" w:rsidRDefault="00000000">
          <w:pPr>
            <w:pStyle w:val="C4EFF6139B6646E5A1B38564B64E6C2F"/>
          </w:pPr>
          <w:r w:rsidRPr="00EA0BBF">
            <w:rPr>
              <w:lang w:bidi="es-ES"/>
            </w:rPr>
            <w:t>Le damos la bienvenida a nuestra nueva miembro del equipo, Mikaela Lee. Mikaela se une a nosotros desde Printed Page Publishers. Se proporcionarán bebidas y snacks gratuitos en la sala de descanso.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E"/>
    <w:rsid w:val="003B1924"/>
    <w:rsid w:val="007F655E"/>
    <w:rsid w:val="0088570E"/>
    <w:rsid w:val="009B605C"/>
    <w:rsid w:val="00A60306"/>
    <w:rsid w:val="00C45FB9"/>
    <w:rsid w:val="00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71003192BE45A598A491923C23349E">
    <w:name w:val="FC71003192BE45A598A491923C23349E"/>
  </w:style>
  <w:style w:type="paragraph" w:customStyle="1" w:styleId="C53E2799DBFB484A84EBC5E8A4C2852D">
    <w:name w:val="C53E2799DBFB484A84EBC5E8A4C2852D"/>
  </w:style>
  <w:style w:type="character" w:customStyle="1" w:styleId="Ttulo1Car">
    <w:name w:val="Título 1 Car"/>
    <w:basedOn w:val="Fuentedeprrafopredeter"/>
    <w:link w:val="Ttulo1"/>
    <w:uiPriority w:val="2"/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paragraph" w:customStyle="1" w:styleId="90F19048AF36482380BC9442C4DC1EA0">
    <w:name w:val="90F19048AF36482380BC9442C4DC1EA0"/>
  </w:style>
  <w:style w:type="paragraph" w:customStyle="1" w:styleId="D7D313500EC748C6AC20C80415BD0FAC">
    <w:name w:val="D7D313500EC748C6AC20C80415BD0FAC"/>
  </w:style>
  <w:style w:type="paragraph" w:customStyle="1" w:styleId="DF36A5D5B98944E0A93F47E377FE32B1">
    <w:name w:val="DF36A5D5B98944E0A93F47E377FE32B1"/>
  </w:style>
  <w:style w:type="paragraph" w:customStyle="1" w:styleId="D9A42491CFAD4797B2F484F6E69B925C">
    <w:name w:val="D9A42491CFAD4797B2F484F6E69B925C"/>
  </w:style>
  <w:style w:type="paragraph" w:customStyle="1" w:styleId="2DC3A77113FF4FBBB54FB24226B08549">
    <w:name w:val="2DC3A77113FF4FBBB54FB24226B08549"/>
  </w:style>
  <w:style w:type="paragraph" w:customStyle="1" w:styleId="2502FC5331F8465D87ED53C74728DA9A">
    <w:name w:val="2502FC5331F8465D87ED53C74728DA9A"/>
  </w:style>
  <w:style w:type="paragraph" w:customStyle="1" w:styleId="7D60E6D04F9A4CDD8753EDC9C3B2F889">
    <w:name w:val="7D60E6D04F9A4CDD8753EDC9C3B2F889"/>
  </w:style>
  <w:style w:type="paragraph" w:customStyle="1" w:styleId="4997A35781AE464799440AD2D3F3EB28">
    <w:name w:val="4997A35781AE464799440AD2D3F3EB28"/>
  </w:style>
  <w:style w:type="paragraph" w:customStyle="1" w:styleId="8F86B20F41044460880C3CBE7ECC5E80">
    <w:name w:val="8F86B20F41044460880C3CBE7ECC5E80"/>
  </w:style>
  <w:style w:type="paragraph" w:customStyle="1" w:styleId="7CAD392F9A6F4FFFB7F7EC164B4DD1E9">
    <w:name w:val="7CAD392F9A6F4FFFB7F7EC164B4DD1E9"/>
  </w:style>
  <w:style w:type="paragraph" w:customStyle="1" w:styleId="85AD49C7C467421C877D81EE4414E710">
    <w:name w:val="85AD49C7C467421C877D81EE4414E710"/>
  </w:style>
  <w:style w:type="paragraph" w:customStyle="1" w:styleId="C4EFF6139B6646E5A1B38564B64E6C2F">
    <w:name w:val="C4EFF6139B6646E5A1B38564B64E6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{1C5DA935-DA32-442D-B5E9-CB88D00B424A}tf16392555_win32.dotx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u201512556 (Vegas Gutierrez, Anthony Alejandro)</cp:lastModifiedBy>
  <cp:revision>3</cp:revision>
  <dcterms:created xsi:type="dcterms:W3CDTF">2024-08-17T22:50:00Z</dcterms:created>
  <dcterms:modified xsi:type="dcterms:W3CDTF">2024-08-17T23:09:00Z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